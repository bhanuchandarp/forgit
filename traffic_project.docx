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93B" w:rsidRDefault="0009693B">
      <w:pPr>
        <w:rPr>
          <w:b/>
          <w:bCs/>
        </w:rPr>
      </w:pPr>
    </w:p>
    <w:p w:rsidR="0009693B" w:rsidRDefault="0009693B">
      <w:pPr>
        <w:rPr>
          <w:b/>
          <w:bCs/>
        </w:rPr>
      </w:pPr>
    </w:p>
    <w:p w:rsidR="0009693B" w:rsidRPr="0009693B" w:rsidRDefault="0009693B" w:rsidP="0009693B">
      <w:pPr>
        <w:jc w:val="center"/>
        <w:rPr>
          <w:b/>
          <w:bCs/>
          <w:caps/>
        </w:rPr>
      </w:pPr>
      <w:r w:rsidRPr="0009693B">
        <w:rPr>
          <w:rFonts w:ascii="Calibri" w:hAnsi="Calibri" w:cs="Calibri"/>
          <w:b/>
          <w:caps/>
          <w:sz w:val="40"/>
        </w:rPr>
        <w:t>TRAFFIC FINE Management SYSTEM</w:t>
      </w:r>
      <w:r w:rsidRPr="0009693B">
        <w:rPr>
          <w:rFonts w:ascii="Calibri" w:hAnsi="Calibri" w:cs="Calibri"/>
          <w:b/>
          <w:caps/>
          <w:sz w:val="32"/>
        </w:rPr>
        <w:t xml:space="preserve"> </w:t>
      </w:r>
    </w:p>
    <w:p w:rsidR="0009693B" w:rsidRDefault="0009693B">
      <w:pPr>
        <w:rPr>
          <w:b/>
          <w:bCs/>
        </w:rPr>
      </w:pPr>
    </w:p>
    <w:p w:rsidR="0009693B" w:rsidRDefault="0009693B">
      <w:pPr>
        <w:rPr>
          <w:b/>
          <w:bCs/>
        </w:rPr>
      </w:pPr>
    </w:p>
    <w:p w:rsidR="00DF231A" w:rsidRDefault="00DF23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86500" cy="4191000"/>
            <wp:effectExtent l="19050" t="0" r="0" b="0"/>
            <wp:docPr id="5" name="Picture 4" descr="Traffic-violators-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-violators-PT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55" w:rsidRDefault="00156755" w:rsidP="004124E3">
      <w:pPr>
        <w:jc w:val="both"/>
        <w:rPr>
          <w:b/>
          <w:bCs/>
        </w:rPr>
      </w:pPr>
    </w:p>
    <w:p w:rsidR="0009693B" w:rsidRDefault="0009693B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 w:type="page"/>
      </w:r>
    </w:p>
    <w:p w:rsidR="0009693B" w:rsidRDefault="0009693B" w:rsidP="00726E5E">
      <w:pPr>
        <w:rPr>
          <w:rFonts w:ascii="Calibri" w:hAnsi="Calibri" w:cs="Calibri"/>
          <w:b/>
          <w:sz w:val="32"/>
        </w:rPr>
      </w:pPr>
    </w:p>
    <w:p w:rsidR="002650EC" w:rsidRPr="000F575D" w:rsidRDefault="00D53EF4" w:rsidP="00726E5E">
      <w:pPr>
        <w:rPr>
          <w:b/>
          <w:bCs/>
          <w:u w:val="single"/>
        </w:rPr>
      </w:pPr>
      <w:r w:rsidRPr="00D53EF4">
        <w:rPr>
          <w:rFonts w:ascii="Calibri" w:hAnsi="Calibri" w:cs="Calibri"/>
          <w:b/>
          <w:sz w:val="32"/>
        </w:rPr>
        <w:t>BACK OFFICE SOLUTION FOR TRAFFIC FINES</w:t>
      </w:r>
      <w:r w:rsidR="00EB24C7">
        <w:rPr>
          <w:rFonts w:ascii="Calibri" w:hAnsi="Calibri" w:cs="Calibri"/>
          <w:b/>
          <w:sz w:val="32"/>
        </w:rPr>
        <w:tab/>
      </w:r>
      <w:r w:rsidR="00726E5E">
        <w:rPr>
          <w:rFonts w:ascii="Calibri" w:hAnsi="Calibri" w:cs="Calibri"/>
          <w:b/>
          <w:sz w:val="32"/>
        </w:rPr>
        <w:tab/>
      </w:r>
      <w:r w:rsidR="00EB24C7">
        <w:rPr>
          <w:rFonts w:ascii="Calibri" w:hAnsi="Calibri" w:cs="Calibri"/>
          <w:b/>
          <w:sz w:val="32"/>
        </w:rPr>
        <w:tab/>
      </w:r>
      <w:r w:rsidR="00726E5E">
        <w:rPr>
          <w:rFonts w:ascii="Calibri" w:hAnsi="Calibri" w:cs="Calibri"/>
          <w:b/>
          <w:sz w:val="32"/>
        </w:rPr>
        <w:tab/>
      </w:r>
      <w:r w:rsidR="00726E5E">
        <w:rPr>
          <w:rFonts w:ascii="Calibri" w:hAnsi="Calibri" w:cs="Calibri"/>
          <w:b/>
          <w:sz w:val="32"/>
        </w:rPr>
        <w:tab/>
      </w:r>
      <w:r>
        <w:rPr>
          <w:rFonts w:ascii="Calibri" w:hAnsi="Calibri" w:cs="Calibri"/>
          <w:b/>
          <w:sz w:val="32"/>
          <w:u w:val="single"/>
        </w:rPr>
        <w:t>Proposal</w:t>
      </w:r>
    </w:p>
    <w:tbl>
      <w:tblPr>
        <w:tblStyle w:val="TableGrid"/>
        <w:tblW w:w="10188" w:type="dxa"/>
        <w:tblLayout w:type="fixed"/>
        <w:tblLook w:val="04A0"/>
      </w:tblPr>
      <w:tblGrid>
        <w:gridCol w:w="738"/>
        <w:gridCol w:w="5670"/>
        <w:gridCol w:w="720"/>
        <w:gridCol w:w="900"/>
        <w:gridCol w:w="990"/>
        <w:gridCol w:w="1170"/>
      </w:tblGrid>
      <w:tr w:rsidR="00954AE0" w:rsidTr="00954AE0">
        <w:tc>
          <w:tcPr>
            <w:tcW w:w="738" w:type="dxa"/>
            <w:vAlign w:val="center"/>
          </w:tcPr>
          <w:p w:rsidR="00954AE0" w:rsidRPr="008F4135" w:rsidRDefault="00954AE0" w:rsidP="00FF358E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F4135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5670" w:type="dxa"/>
            <w:vAlign w:val="center"/>
          </w:tcPr>
          <w:p w:rsidR="00954AE0" w:rsidRPr="008F4135" w:rsidRDefault="00954AE0" w:rsidP="00FF358E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F4135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vAlign w:val="center"/>
          </w:tcPr>
          <w:p w:rsidR="00954AE0" w:rsidRPr="008F4135" w:rsidRDefault="00954AE0" w:rsidP="00FF358E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F413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900" w:type="dxa"/>
            <w:vAlign w:val="center"/>
          </w:tcPr>
          <w:p w:rsidR="00954AE0" w:rsidRPr="008F4135" w:rsidRDefault="00954AE0" w:rsidP="00FF358E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F4135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990" w:type="dxa"/>
          </w:tcPr>
          <w:p w:rsidR="00954AE0" w:rsidRDefault="00954AE0" w:rsidP="00FF358E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GST</w:t>
            </w:r>
          </w:p>
          <w:p w:rsidR="00954AE0" w:rsidRPr="008F4135" w:rsidRDefault="00954AE0" w:rsidP="00FF358E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170" w:type="dxa"/>
            <w:vAlign w:val="center"/>
          </w:tcPr>
          <w:p w:rsidR="00954AE0" w:rsidRPr="008F4135" w:rsidRDefault="00954AE0" w:rsidP="00FF358E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F4135">
              <w:rPr>
                <w:b/>
                <w:sz w:val="20"/>
                <w:szCs w:val="20"/>
              </w:rPr>
              <w:t>Amount</w:t>
            </w:r>
          </w:p>
        </w:tc>
      </w:tr>
      <w:tr w:rsidR="00954AE0" w:rsidTr="00954AE0">
        <w:tc>
          <w:tcPr>
            <w:tcW w:w="738" w:type="dxa"/>
          </w:tcPr>
          <w:p w:rsidR="00954AE0" w:rsidRPr="00625C97" w:rsidRDefault="00954AE0" w:rsidP="00C02413">
            <w:pPr>
              <w:pStyle w:val="Default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954AE0" w:rsidRDefault="00954AE0" w:rsidP="00567A4E">
            <w:pPr>
              <w:pStyle w:val="Defaul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74240" cy="2005965"/>
                  <wp:effectExtent l="19050" t="0" r="0" b="0"/>
                  <wp:docPr id="3" name="Picture 1" descr="Android-POS-Term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oid-POS-Termin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b/>
                <w:sz w:val="20"/>
                <w:szCs w:val="20"/>
              </w:rPr>
            </w:pPr>
            <w:r w:rsidRPr="00954AE0">
              <w:rPr>
                <w:b/>
                <w:sz w:val="22"/>
                <w:szCs w:val="20"/>
              </w:rPr>
              <w:t xml:space="preserve">Terminal with </w:t>
            </w:r>
            <w:r>
              <w:rPr>
                <w:b/>
                <w:sz w:val="20"/>
                <w:szCs w:val="20"/>
              </w:rPr>
              <w:t>6</w:t>
            </w:r>
            <w:r w:rsidRPr="00954AE0">
              <w:rPr>
                <w:b/>
                <w:sz w:val="20"/>
                <w:szCs w:val="20"/>
              </w:rPr>
              <w:t>" TFT LCD 540*960 pixel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Operation System:</w:t>
            </w:r>
            <w:r>
              <w:rPr>
                <w:sz w:val="20"/>
                <w:szCs w:val="20"/>
              </w:rPr>
              <w:t xml:space="preserve">  </w:t>
            </w:r>
            <w:r w:rsidRPr="00954AE0">
              <w:rPr>
                <w:sz w:val="20"/>
                <w:szCs w:val="20"/>
              </w:rPr>
              <w:t>Android 4.4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Security CPU Rockchip :</w:t>
            </w:r>
            <w:r>
              <w:rPr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1.3GHz Quad Core Processors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Memory</w:t>
            </w:r>
            <w:r w:rsidRPr="00954AE0">
              <w:rPr>
                <w:sz w:val="20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8GB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Operation Memory :</w:t>
            </w:r>
            <w:r>
              <w:rPr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1GB DDR3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 xml:space="preserve">Memory Ext Support </w:t>
            </w:r>
            <w:r w:rsidRPr="00954AE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MICRO SD, Supports up to 32G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Connectivity :</w:t>
            </w:r>
            <w:r>
              <w:rPr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Blueto</w:t>
            </w:r>
            <w:r>
              <w:rPr>
                <w:sz w:val="20"/>
                <w:szCs w:val="20"/>
              </w:rPr>
              <w:t>ot</w:t>
            </w:r>
            <w:r w:rsidRPr="00954AE0">
              <w:rPr>
                <w:sz w:val="20"/>
                <w:szCs w:val="20"/>
              </w:rPr>
              <w:t>h, WIFI, supports 2G/3G/4G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Magnetic Card Reader 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GSM900/DCS1800 frequency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Camera 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3MP auto zoom camera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Scanner 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supports 1D 2D scanning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Printer :</w:t>
            </w:r>
            <w:r w:rsidRPr="00954AE0">
              <w:rPr>
                <w:sz w:val="20"/>
                <w:szCs w:val="20"/>
              </w:rPr>
              <w:t>Thermal printer</w:t>
            </w:r>
            <w:r>
              <w:rPr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57mm/40mm</w:t>
            </w:r>
            <w:r>
              <w:rPr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(width/</w:t>
            </w:r>
            <w:r>
              <w:rPr>
                <w:sz w:val="20"/>
                <w:szCs w:val="20"/>
              </w:rPr>
              <w:t>D</w:t>
            </w:r>
            <w:r w:rsidRPr="00954AE0">
              <w:rPr>
                <w:sz w:val="20"/>
                <w:szCs w:val="20"/>
              </w:rPr>
              <w:t>iameter)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Ports :</w:t>
            </w:r>
            <w:r w:rsidRPr="00954AE0">
              <w:rPr>
                <w:sz w:val="20"/>
                <w:szCs w:val="20"/>
              </w:rPr>
              <w:tab/>
              <w:t>Mini USB 5 pin, Micro USB OTG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Power Supply 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AC Input 9V, 2A</w:t>
            </w:r>
          </w:p>
          <w:p w:rsidR="00954AE0" w:rsidRPr="00954AE0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SIM card 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1 slot 3V/1.8V</w:t>
            </w:r>
          </w:p>
          <w:p w:rsidR="00954AE0" w:rsidRPr="003D6C72" w:rsidRDefault="00954AE0" w:rsidP="00852050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954AE0">
              <w:rPr>
                <w:b/>
                <w:sz w:val="20"/>
                <w:szCs w:val="20"/>
              </w:rPr>
              <w:t>PSAM card 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4AE0">
              <w:rPr>
                <w:sz w:val="20"/>
                <w:szCs w:val="20"/>
              </w:rPr>
              <w:t>1 slot 128-bit asymmetric encryption</w:t>
            </w:r>
          </w:p>
        </w:tc>
        <w:tc>
          <w:tcPr>
            <w:tcW w:w="720" w:type="dxa"/>
          </w:tcPr>
          <w:p w:rsidR="00954AE0" w:rsidRPr="00625C97" w:rsidRDefault="0082254D" w:rsidP="00C0241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54AE0" w:rsidRPr="00625C97" w:rsidRDefault="00832720" w:rsidP="00832720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19500</w:t>
            </w:r>
          </w:p>
        </w:tc>
        <w:tc>
          <w:tcPr>
            <w:tcW w:w="990" w:type="dxa"/>
          </w:tcPr>
          <w:p w:rsidR="00954AE0" w:rsidRDefault="00832720" w:rsidP="00F671F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18%</w:t>
            </w:r>
          </w:p>
          <w:p w:rsidR="00832720" w:rsidRPr="00625C97" w:rsidRDefault="00832720" w:rsidP="00F671F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32720">
              <w:rPr>
                <w:rFonts w:ascii="Calibri" w:hAnsi="Calibri" w:cs="Calibri"/>
                <w:color w:val="000000"/>
                <w:sz w:val="20"/>
                <w:szCs w:val="20"/>
              </w:rPr>
              <w:t>3510</w:t>
            </w:r>
          </w:p>
        </w:tc>
        <w:tc>
          <w:tcPr>
            <w:tcW w:w="1170" w:type="dxa"/>
          </w:tcPr>
          <w:p w:rsidR="00954AE0" w:rsidRPr="00625C97" w:rsidRDefault="00832720" w:rsidP="00C02413">
            <w:pPr>
              <w:pStyle w:val="Default"/>
              <w:jc w:val="right"/>
              <w:rPr>
                <w:sz w:val="20"/>
                <w:szCs w:val="20"/>
              </w:rPr>
            </w:pPr>
            <w:r w:rsidRPr="00832720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,</w:t>
            </w:r>
            <w:r w:rsidRPr="00832720">
              <w:rPr>
                <w:sz w:val="20"/>
                <w:szCs w:val="20"/>
              </w:rPr>
              <w:t>010</w:t>
            </w:r>
          </w:p>
        </w:tc>
      </w:tr>
    </w:tbl>
    <w:p w:rsidR="00852050" w:rsidRDefault="00852050">
      <w:r>
        <w:br w:type="page"/>
      </w:r>
    </w:p>
    <w:tbl>
      <w:tblPr>
        <w:tblStyle w:val="TableGrid"/>
        <w:tblW w:w="10188" w:type="dxa"/>
        <w:tblLayout w:type="fixed"/>
        <w:tblLook w:val="04A0"/>
      </w:tblPr>
      <w:tblGrid>
        <w:gridCol w:w="738"/>
        <w:gridCol w:w="5670"/>
        <w:gridCol w:w="720"/>
        <w:gridCol w:w="1080"/>
        <w:gridCol w:w="810"/>
        <w:gridCol w:w="1170"/>
      </w:tblGrid>
      <w:tr w:rsidR="00954AE0" w:rsidTr="006B5FF8">
        <w:trPr>
          <w:trHeight w:val="584"/>
        </w:trPr>
        <w:tc>
          <w:tcPr>
            <w:tcW w:w="738" w:type="dxa"/>
          </w:tcPr>
          <w:p w:rsidR="00954AE0" w:rsidRPr="00625C97" w:rsidRDefault="00954AE0" w:rsidP="00567A4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5670" w:type="dxa"/>
          </w:tcPr>
          <w:p w:rsidR="00852050" w:rsidRDefault="00852050" w:rsidP="00480790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Back Office Fine Management Web Application with Mobile Application  </w:t>
            </w:r>
            <w:r w:rsidR="00B56B41">
              <w:rPr>
                <w:b/>
                <w:sz w:val="20"/>
                <w:szCs w:val="20"/>
              </w:rPr>
              <w:t>- (Android App only)</w:t>
            </w:r>
            <w:r w:rsidR="00BD2369">
              <w:rPr>
                <w:b/>
                <w:sz w:val="20"/>
                <w:szCs w:val="20"/>
              </w:rPr>
              <w:t xml:space="preserve"> </w:t>
            </w:r>
          </w:p>
          <w:p w:rsidR="00852050" w:rsidRDefault="00852050" w:rsidP="00480790">
            <w:pPr>
              <w:pStyle w:val="Default"/>
              <w:rPr>
                <w:b/>
                <w:sz w:val="20"/>
                <w:szCs w:val="20"/>
              </w:rPr>
            </w:pPr>
          </w:p>
          <w:p w:rsidR="00954AE0" w:rsidRPr="00852050" w:rsidRDefault="00954AE0" w:rsidP="00480790">
            <w:pPr>
              <w:pStyle w:val="Default"/>
              <w:rPr>
                <w:b/>
                <w:caps/>
                <w:sz w:val="20"/>
                <w:szCs w:val="20"/>
              </w:rPr>
            </w:pPr>
            <w:r w:rsidRPr="00480790">
              <w:rPr>
                <w:b/>
                <w:sz w:val="20"/>
                <w:szCs w:val="20"/>
              </w:rPr>
              <w:t xml:space="preserve">INPUT </w:t>
            </w:r>
            <w:r w:rsidR="00852050" w:rsidRPr="00852050">
              <w:rPr>
                <w:b/>
                <w:caps/>
                <w:sz w:val="20"/>
                <w:szCs w:val="20"/>
              </w:rPr>
              <w:t>Methods</w:t>
            </w:r>
          </w:p>
          <w:p w:rsidR="00852050" w:rsidRDefault="00852050" w:rsidP="00852050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 Number Entry Manually Data Collects form Central Server – All Activities stored in Cloud Server,  SMS / Email Alert System.</w:t>
            </w:r>
          </w:p>
          <w:p w:rsidR="00852050" w:rsidRPr="00852050" w:rsidRDefault="00852050" w:rsidP="00852050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 entry form.</w:t>
            </w:r>
          </w:p>
          <w:p w:rsidR="00954AE0" w:rsidRPr="00480790" w:rsidRDefault="00852050" w:rsidP="00852050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954AE0" w:rsidRPr="00480790">
              <w:rPr>
                <w:sz w:val="20"/>
                <w:szCs w:val="20"/>
              </w:rPr>
              <w:t xml:space="preserve">icense </w:t>
            </w:r>
            <w:r>
              <w:rPr>
                <w:sz w:val="20"/>
                <w:szCs w:val="20"/>
              </w:rPr>
              <w:t>P</w:t>
            </w:r>
            <w:r w:rsidR="00954AE0" w:rsidRPr="00480790">
              <w:rPr>
                <w:sz w:val="20"/>
                <w:szCs w:val="20"/>
              </w:rPr>
              <w:t xml:space="preserve">late </w:t>
            </w:r>
            <w:r>
              <w:rPr>
                <w:sz w:val="20"/>
                <w:szCs w:val="20"/>
              </w:rPr>
              <w:t>R</w:t>
            </w:r>
            <w:r w:rsidR="00954AE0" w:rsidRPr="00480790">
              <w:rPr>
                <w:sz w:val="20"/>
                <w:szCs w:val="20"/>
              </w:rPr>
              <w:t>ecognition</w:t>
            </w:r>
            <w:r>
              <w:rPr>
                <w:sz w:val="20"/>
                <w:szCs w:val="20"/>
              </w:rPr>
              <w:t xml:space="preserve"> System</w:t>
            </w:r>
            <w:r w:rsidR="00954AE0" w:rsidRPr="00480790">
              <w:rPr>
                <w:sz w:val="20"/>
                <w:szCs w:val="20"/>
              </w:rPr>
              <w:t xml:space="preserve"> (LPR)</w:t>
            </w:r>
            <w:r>
              <w:rPr>
                <w:sz w:val="20"/>
                <w:szCs w:val="20"/>
              </w:rPr>
              <w:t xml:space="preserve"> (optional) equipment (optional)</w:t>
            </w:r>
          </w:p>
          <w:p w:rsidR="00954AE0" w:rsidRPr="00480790" w:rsidRDefault="00954AE0" w:rsidP="00480790">
            <w:pPr>
              <w:pStyle w:val="Default"/>
              <w:rPr>
                <w:b/>
                <w:sz w:val="20"/>
                <w:szCs w:val="20"/>
              </w:rPr>
            </w:pPr>
            <w:r w:rsidRPr="00480790">
              <w:rPr>
                <w:b/>
                <w:sz w:val="20"/>
                <w:szCs w:val="20"/>
              </w:rPr>
              <w:t>PROCESSING AND WORKFLOW</w:t>
            </w:r>
          </w:p>
          <w:p w:rsidR="00852050" w:rsidRPr="0048079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80790">
              <w:rPr>
                <w:sz w:val="20"/>
                <w:szCs w:val="20"/>
              </w:rPr>
              <w:t xml:space="preserve">entral </w:t>
            </w:r>
            <w:r>
              <w:rPr>
                <w:sz w:val="20"/>
                <w:szCs w:val="20"/>
              </w:rPr>
              <w:t>A</w:t>
            </w:r>
            <w:r w:rsidRPr="00480790">
              <w:rPr>
                <w:sz w:val="20"/>
                <w:szCs w:val="20"/>
              </w:rPr>
              <w:t xml:space="preserve">rchiving of </w:t>
            </w:r>
            <w:r>
              <w:rPr>
                <w:sz w:val="20"/>
                <w:szCs w:val="20"/>
              </w:rPr>
              <w:t>A</w:t>
            </w:r>
            <w:r w:rsidRPr="00480790">
              <w:rPr>
                <w:sz w:val="20"/>
                <w:szCs w:val="20"/>
              </w:rPr>
              <w:t xml:space="preserve">ll </w:t>
            </w:r>
            <w:r>
              <w:rPr>
                <w:sz w:val="20"/>
                <w:szCs w:val="20"/>
              </w:rPr>
              <w:t>D</w:t>
            </w:r>
            <w:r w:rsidRPr="00480790">
              <w:rPr>
                <w:sz w:val="20"/>
                <w:szCs w:val="20"/>
              </w:rPr>
              <w:t>ocumentation</w:t>
            </w:r>
          </w:p>
          <w:p w:rsidR="0085205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480790">
              <w:rPr>
                <w:sz w:val="20"/>
                <w:szCs w:val="20"/>
              </w:rPr>
              <w:t xml:space="preserve">aperless </w:t>
            </w:r>
            <w:r>
              <w:rPr>
                <w:sz w:val="20"/>
                <w:szCs w:val="20"/>
              </w:rPr>
              <w:t>E</w:t>
            </w:r>
            <w:r w:rsidRPr="00480790">
              <w:rPr>
                <w:sz w:val="20"/>
                <w:szCs w:val="20"/>
              </w:rPr>
              <w:t>nvironment</w:t>
            </w:r>
          </w:p>
          <w:p w:rsidR="0085205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Unlimited Logins</w:t>
            </w:r>
          </w:p>
          <w:p w:rsidR="0085205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wise Reports </w:t>
            </w:r>
          </w:p>
          <w:p w:rsidR="0085205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 wise Reports </w:t>
            </w:r>
          </w:p>
          <w:p w:rsidR="0085205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Instant &amp; quick entry form and user-friendly UI. </w:t>
            </w:r>
          </w:p>
          <w:p w:rsidR="00954AE0" w:rsidRPr="0048079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54AE0" w:rsidRPr="00480790">
              <w:rPr>
                <w:sz w:val="20"/>
                <w:szCs w:val="20"/>
              </w:rPr>
              <w:t xml:space="preserve">utomated </w:t>
            </w:r>
            <w:r>
              <w:rPr>
                <w:sz w:val="20"/>
                <w:szCs w:val="20"/>
              </w:rPr>
              <w:t>H</w:t>
            </w:r>
            <w:r w:rsidR="00954AE0" w:rsidRPr="00480790">
              <w:rPr>
                <w:sz w:val="20"/>
                <w:szCs w:val="20"/>
              </w:rPr>
              <w:t xml:space="preserve">andling of </w:t>
            </w:r>
            <w:r>
              <w:rPr>
                <w:sz w:val="20"/>
                <w:szCs w:val="20"/>
              </w:rPr>
              <w:t>C</w:t>
            </w:r>
            <w:r w:rsidR="00954AE0" w:rsidRPr="00480790">
              <w:rPr>
                <w:sz w:val="20"/>
                <w:szCs w:val="20"/>
              </w:rPr>
              <w:t>orrespondence</w:t>
            </w:r>
            <w:r>
              <w:rPr>
                <w:sz w:val="20"/>
                <w:szCs w:val="20"/>
              </w:rPr>
              <w:t>.</w:t>
            </w:r>
          </w:p>
          <w:p w:rsidR="00954AE0" w:rsidRPr="00480790" w:rsidRDefault="00852050" w:rsidP="00852050">
            <w:pPr>
              <w:pStyle w:val="Default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Vehicles Data</w:t>
            </w:r>
          </w:p>
          <w:p w:rsidR="00954AE0" w:rsidRDefault="00954AE0" w:rsidP="00480790">
            <w:pPr>
              <w:pStyle w:val="Default"/>
              <w:rPr>
                <w:b/>
                <w:sz w:val="20"/>
                <w:szCs w:val="20"/>
              </w:rPr>
            </w:pPr>
            <w:r w:rsidRPr="00852050">
              <w:rPr>
                <w:b/>
                <w:sz w:val="20"/>
                <w:szCs w:val="20"/>
              </w:rPr>
              <w:t>OUTPUT MANAGEMENT</w:t>
            </w:r>
          </w:p>
          <w:p w:rsidR="00943066" w:rsidRPr="00852050" w:rsidRDefault="00943066" w:rsidP="00480790">
            <w:pPr>
              <w:pStyle w:val="Default"/>
              <w:rPr>
                <w:b/>
                <w:sz w:val="20"/>
                <w:szCs w:val="20"/>
              </w:rPr>
            </w:pPr>
          </w:p>
          <w:p w:rsidR="00B56B41" w:rsidRDefault="00B56B41" w:rsidP="0048079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Instant Receipt print from Handheld device.</w:t>
            </w:r>
          </w:p>
          <w:p w:rsidR="00B56B41" w:rsidRDefault="00B56B41" w:rsidP="00480790">
            <w:pPr>
              <w:pStyle w:val="Default"/>
              <w:rPr>
                <w:sz w:val="20"/>
                <w:szCs w:val="20"/>
              </w:rPr>
            </w:pPr>
          </w:p>
          <w:p w:rsidR="00954AE0" w:rsidRDefault="00A332A0" w:rsidP="0048079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54AE0" w:rsidRPr="00480790">
              <w:rPr>
                <w:sz w:val="20"/>
                <w:szCs w:val="20"/>
              </w:rPr>
              <w:t xml:space="preserve">ublic </w:t>
            </w:r>
            <w:r>
              <w:rPr>
                <w:sz w:val="20"/>
                <w:szCs w:val="20"/>
              </w:rPr>
              <w:t>A</w:t>
            </w:r>
            <w:r w:rsidR="00954AE0" w:rsidRPr="00480790">
              <w:rPr>
                <w:sz w:val="20"/>
                <w:szCs w:val="20"/>
              </w:rPr>
              <w:t xml:space="preserve">ccess to </w:t>
            </w:r>
            <w:r>
              <w:rPr>
                <w:sz w:val="20"/>
                <w:szCs w:val="20"/>
              </w:rPr>
              <w:t>O</w:t>
            </w:r>
            <w:r w:rsidR="00954AE0" w:rsidRPr="00480790">
              <w:rPr>
                <w:sz w:val="20"/>
                <w:szCs w:val="20"/>
              </w:rPr>
              <w:t xml:space="preserve">ffence </w:t>
            </w:r>
            <w:r>
              <w:rPr>
                <w:sz w:val="20"/>
                <w:szCs w:val="20"/>
              </w:rPr>
              <w:t>D</w:t>
            </w:r>
            <w:r w:rsidR="00954AE0" w:rsidRPr="00480790">
              <w:rPr>
                <w:sz w:val="20"/>
                <w:szCs w:val="20"/>
              </w:rPr>
              <w:t xml:space="preserve">etails via </w:t>
            </w:r>
            <w:r>
              <w:rPr>
                <w:sz w:val="20"/>
                <w:szCs w:val="20"/>
              </w:rPr>
              <w:t>S</w:t>
            </w:r>
            <w:r w:rsidR="00954AE0" w:rsidRPr="00480790">
              <w:rPr>
                <w:sz w:val="20"/>
                <w:szCs w:val="20"/>
              </w:rPr>
              <w:t xml:space="preserve">ecure </w:t>
            </w:r>
            <w:r>
              <w:rPr>
                <w:sz w:val="20"/>
                <w:szCs w:val="20"/>
              </w:rPr>
              <w:t>W</w:t>
            </w:r>
            <w:r w:rsidR="00954AE0" w:rsidRPr="00480790">
              <w:rPr>
                <w:sz w:val="20"/>
                <w:szCs w:val="20"/>
              </w:rPr>
              <w:t xml:space="preserve">eb site </w:t>
            </w:r>
            <w:r>
              <w:rPr>
                <w:sz w:val="20"/>
                <w:szCs w:val="20"/>
              </w:rPr>
              <w:t xml:space="preserve">with receipt </w:t>
            </w:r>
            <w:r w:rsidR="00954AE0" w:rsidRPr="00480790">
              <w:rPr>
                <w:sz w:val="20"/>
                <w:szCs w:val="20"/>
              </w:rPr>
              <w:t>printing</w:t>
            </w:r>
            <w:r>
              <w:rPr>
                <w:sz w:val="20"/>
                <w:szCs w:val="20"/>
              </w:rPr>
              <w:t xml:space="preserve"> option.</w:t>
            </w:r>
          </w:p>
          <w:p w:rsidR="00B56B41" w:rsidRDefault="00B56B41" w:rsidP="00480790">
            <w:pPr>
              <w:pStyle w:val="Default"/>
              <w:rPr>
                <w:sz w:val="20"/>
                <w:szCs w:val="20"/>
              </w:rPr>
            </w:pPr>
          </w:p>
          <w:p w:rsidR="00954AE0" w:rsidRPr="00A332A0" w:rsidRDefault="00954AE0" w:rsidP="00480790">
            <w:pPr>
              <w:pStyle w:val="Default"/>
              <w:rPr>
                <w:b/>
                <w:sz w:val="20"/>
                <w:szCs w:val="20"/>
              </w:rPr>
            </w:pPr>
            <w:r w:rsidRPr="00A332A0">
              <w:rPr>
                <w:b/>
                <w:sz w:val="20"/>
                <w:szCs w:val="20"/>
              </w:rPr>
              <w:t xml:space="preserve">TECHNICAL </w:t>
            </w:r>
            <w:r w:rsidR="00A332A0" w:rsidRPr="00A332A0">
              <w:rPr>
                <w:b/>
                <w:caps/>
                <w:sz w:val="20"/>
                <w:szCs w:val="20"/>
              </w:rPr>
              <w:t>Support</w:t>
            </w:r>
            <w:r w:rsidR="00A332A0">
              <w:rPr>
                <w:b/>
                <w:sz w:val="20"/>
                <w:szCs w:val="20"/>
              </w:rPr>
              <w:t xml:space="preserve"> </w:t>
            </w:r>
          </w:p>
          <w:p w:rsidR="00A332A0" w:rsidRDefault="00A332A0" w:rsidP="00480790">
            <w:pPr>
              <w:pStyle w:val="Default"/>
              <w:rPr>
                <w:sz w:val="20"/>
                <w:szCs w:val="20"/>
              </w:rPr>
            </w:pPr>
          </w:p>
          <w:p w:rsidR="00954AE0" w:rsidRDefault="00A332A0" w:rsidP="0048079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54AE0" w:rsidRPr="00480790">
              <w:rPr>
                <w:sz w:val="20"/>
                <w:szCs w:val="20"/>
              </w:rPr>
              <w:t>echnical helpline during office hours</w:t>
            </w:r>
            <w:r>
              <w:rPr>
                <w:sz w:val="20"/>
                <w:szCs w:val="20"/>
              </w:rPr>
              <w:t xml:space="preserve"> - </w:t>
            </w:r>
            <w:r w:rsidR="00954AE0" w:rsidRPr="00480790">
              <w:rPr>
                <w:sz w:val="20"/>
                <w:szCs w:val="20"/>
              </w:rPr>
              <w:t>online support</w:t>
            </w:r>
            <w:r>
              <w:rPr>
                <w:sz w:val="20"/>
                <w:szCs w:val="20"/>
              </w:rPr>
              <w:t>.</w:t>
            </w:r>
          </w:p>
          <w:p w:rsidR="00A332A0" w:rsidRDefault="00A332A0" w:rsidP="0048079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Center Support (Optional)</w:t>
            </w:r>
          </w:p>
          <w:p w:rsidR="00A332A0" w:rsidRPr="00114D5E" w:rsidRDefault="00A332A0" w:rsidP="0048079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954AE0" w:rsidRPr="00625C97" w:rsidRDefault="00B56B41" w:rsidP="00BD236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54AE0" w:rsidRPr="00625C97" w:rsidRDefault="006B5FF8" w:rsidP="006B5FF8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2,55,000</w:t>
            </w:r>
          </w:p>
        </w:tc>
        <w:tc>
          <w:tcPr>
            <w:tcW w:w="810" w:type="dxa"/>
          </w:tcPr>
          <w:p w:rsidR="00954AE0" w:rsidRPr="00625C97" w:rsidRDefault="00954AE0" w:rsidP="00C02413">
            <w:pPr>
              <w:pStyle w:val="Default"/>
              <w:jc w:val="right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54AE0" w:rsidRPr="00C30EAC" w:rsidRDefault="006B5FF8" w:rsidP="006B5FF8">
            <w:pPr>
              <w:pStyle w:val="Default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2,55,000</w:t>
            </w:r>
          </w:p>
        </w:tc>
      </w:tr>
      <w:tr w:rsidR="00954AE0" w:rsidTr="006B5FF8">
        <w:trPr>
          <w:trHeight w:val="458"/>
        </w:trPr>
        <w:tc>
          <w:tcPr>
            <w:tcW w:w="738" w:type="dxa"/>
          </w:tcPr>
          <w:p w:rsidR="00954AE0" w:rsidRPr="00625C97" w:rsidRDefault="00B56B41" w:rsidP="00567A4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0" w:type="dxa"/>
          </w:tcPr>
          <w:p w:rsidR="00954AE0" w:rsidRDefault="00B56B41" w:rsidP="00063E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 Server – Web Services </w:t>
            </w:r>
            <w:r w:rsidR="006B5FF8">
              <w:rPr>
                <w:sz w:val="20"/>
                <w:szCs w:val="20"/>
              </w:rPr>
              <w:t xml:space="preserve">– VPN SSD </w:t>
            </w:r>
          </w:p>
          <w:p w:rsidR="00B56B41" w:rsidRDefault="00B56B41" w:rsidP="00063E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SSL Certificate </w:t>
            </w:r>
          </w:p>
          <w:p w:rsidR="00B56B41" w:rsidRDefault="00B56B41" w:rsidP="00063ED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Bandwidth – 1000 GB per month </w:t>
            </w:r>
          </w:p>
          <w:p w:rsidR="00B56B41" w:rsidRPr="00625C97" w:rsidRDefault="00B56B41" w:rsidP="00B56B4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Backup Server Management </w:t>
            </w:r>
          </w:p>
        </w:tc>
        <w:tc>
          <w:tcPr>
            <w:tcW w:w="720" w:type="dxa"/>
          </w:tcPr>
          <w:p w:rsidR="00954AE0" w:rsidRPr="00625C97" w:rsidRDefault="00954AE0" w:rsidP="00C0241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4AE0" w:rsidRDefault="006B5FF8" w:rsidP="006B5FF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 USD</w:t>
            </w:r>
          </w:p>
          <w:p w:rsidR="006B5FF8" w:rsidRPr="00625C97" w:rsidRDefault="006B5FF8" w:rsidP="006B5FF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Month</w:t>
            </w:r>
          </w:p>
        </w:tc>
        <w:tc>
          <w:tcPr>
            <w:tcW w:w="810" w:type="dxa"/>
          </w:tcPr>
          <w:p w:rsidR="00954AE0" w:rsidRPr="00DB70CC" w:rsidRDefault="00954AE0" w:rsidP="00DB70CC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954AE0" w:rsidRDefault="006B5FF8" w:rsidP="006B5FF8">
            <w:pPr>
              <w:pStyle w:val="Default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B5FF8"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6B5FF8">
              <w:rPr>
                <w:rFonts w:ascii="Calibri" w:hAnsi="Calibri" w:cs="Calibri"/>
                <w:sz w:val="20"/>
                <w:szCs w:val="20"/>
              </w:rPr>
              <w:t>30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6B5FF8">
              <w:rPr>
                <w:rFonts w:ascii="Calibri" w:hAnsi="Calibri" w:cs="Calibri"/>
                <w:sz w:val="20"/>
                <w:szCs w:val="20"/>
              </w:rPr>
              <w:t>400</w:t>
            </w:r>
          </w:p>
          <w:p w:rsidR="006B5FF8" w:rsidRPr="00625C97" w:rsidRDefault="006B5FF8" w:rsidP="006B5FF8">
            <w:pPr>
              <w:pStyle w:val="Default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 Annum</w:t>
            </w:r>
          </w:p>
        </w:tc>
      </w:tr>
      <w:tr w:rsidR="00954AE0" w:rsidTr="006B5FF8">
        <w:trPr>
          <w:trHeight w:val="458"/>
        </w:trPr>
        <w:tc>
          <w:tcPr>
            <w:tcW w:w="738" w:type="dxa"/>
          </w:tcPr>
          <w:p w:rsidR="00954AE0" w:rsidRPr="00625C97" w:rsidRDefault="00B56B41" w:rsidP="00567A4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0" w:type="dxa"/>
          </w:tcPr>
          <w:p w:rsidR="00954AE0" w:rsidRDefault="00B56B41" w:rsidP="00B56B4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 Server Mobile App Server </w:t>
            </w:r>
          </w:p>
          <w:p w:rsidR="00B56B41" w:rsidRDefault="00B56B41" w:rsidP="00B56B4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Amazon / Google Aws / IBM </w:t>
            </w:r>
          </w:p>
          <w:p w:rsidR="006B5FF8" w:rsidRDefault="006B5FF8" w:rsidP="00B56B4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Google Play Store Account </w:t>
            </w:r>
          </w:p>
          <w:p w:rsidR="006B5FF8" w:rsidRPr="00625C97" w:rsidRDefault="006B5FF8" w:rsidP="00B56B4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954AE0" w:rsidRPr="00625C97" w:rsidRDefault="00954AE0" w:rsidP="00C0241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4AE0" w:rsidRPr="00625C97" w:rsidRDefault="00954AE0" w:rsidP="00BE5601">
            <w:pPr>
              <w:pStyle w:val="Default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954AE0" w:rsidRPr="00625C97" w:rsidRDefault="00954AE0" w:rsidP="00B0246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954AE0" w:rsidRPr="00625C97" w:rsidRDefault="006B5FF8" w:rsidP="00EB4B32">
            <w:pPr>
              <w:pStyle w:val="Default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25000</w:t>
            </w:r>
          </w:p>
        </w:tc>
      </w:tr>
      <w:tr w:rsidR="00954AE0" w:rsidTr="006B5FF8">
        <w:trPr>
          <w:trHeight w:val="458"/>
        </w:trPr>
        <w:tc>
          <w:tcPr>
            <w:tcW w:w="738" w:type="dxa"/>
          </w:tcPr>
          <w:p w:rsidR="00954AE0" w:rsidRPr="00625C97" w:rsidRDefault="00954AE0" w:rsidP="007542E8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954AE0" w:rsidRPr="00625C97" w:rsidRDefault="00954AE0" w:rsidP="007354DD">
            <w:pPr>
              <w:pStyle w:val="Default"/>
              <w:jc w:val="right"/>
              <w:rPr>
                <w:sz w:val="20"/>
                <w:szCs w:val="20"/>
              </w:rPr>
            </w:pPr>
            <w:r w:rsidRPr="00625C97">
              <w:rPr>
                <w:sz w:val="20"/>
                <w:szCs w:val="20"/>
              </w:rPr>
              <w:t xml:space="preserve">Grand Total : </w:t>
            </w:r>
          </w:p>
        </w:tc>
        <w:tc>
          <w:tcPr>
            <w:tcW w:w="720" w:type="dxa"/>
          </w:tcPr>
          <w:p w:rsidR="00954AE0" w:rsidRPr="00625C97" w:rsidRDefault="00954AE0" w:rsidP="007354DD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4AE0" w:rsidRPr="00625C97" w:rsidRDefault="00954AE0" w:rsidP="007354DD">
            <w:pPr>
              <w:pStyle w:val="Default"/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954AE0" w:rsidRPr="00625C97" w:rsidRDefault="00954AE0" w:rsidP="007354DD">
            <w:pPr>
              <w:pStyle w:val="Default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70" w:type="dxa"/>
          </w:tcPr>
          <w:p w:rsidR="00954AE0" w:rsidRPr="00625C97" w:rsidRDefault="006B5FF8" w:rsidP="007354DD">
            <w:pPr>
              <w:pStyle w:val="Default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B5FF8"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6B5FF8">
              <w:rPr>
                <w:rFonts w:ascii="Calibri" w:hAnsi="Calibri" w:cs="Calibri"/>
                <w:sz w:val="20"/>
                <w:szCs w:val="20"/>
              </w:rPr>
              <w:t>33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6B5FF8">
              <w:rPr>
                <w:rFonts w:ascii="Calibri" w:hAnsi="Calibri" w:cs="Calibri"/>
                <w:sz w:val="20"/>
                <w:szCs w:val="20"/>
              </w:rPr>
              <w:t>410</w:t>
            </w:r>
          </w:p>
        </w:tc>
      </w:tr>
    </w:tbl>
    <w:p w:rsidR="0084765C" w:rsidRPr="006B5FF8" w:rsidRDefault="00511505" w:rsidP="006B5F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36"/>
        </w:rPr>
      </w:pPr>
      <w:r w:rsidRPr="006B5FF8">
        <w:rPr>
          <w:sz w:val="28"/>
        </w:rPr>
        <w:br w:type="page"/>
      </w:r>
      <w:r w:rsidR="0084765C" w:rsidRPr="006B5FF8">
        <w:rPr>
          <w:rFonts w:ascii="Calibri" w:hAnsi="Calibri" w:cs="Calibri"/>
          <w:b/>
          <w:bCs/>
          <w:color w:val="000000"/>
          <w:sz w:val="28"/>
          <w:szCs w:val="36"/>
        </w:rPr>
        <w:lastRenderedPageBreak/>
        <w:t xml:space="preserve">Terms and conditions </w:t>
      </w:r>
    </w:p>
    <w:p w:rsidR="00EC2087" w:rsidRPr="0084765C" w:rsidRDefault="00EC2087" w:rsidP="008476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36"/>
        </w:rPr>
      </w:pPr>
    </w:p>
    <w:p w:rsidR="0084765C" w:rsidRDefault="0084765C" w:rsidP="00E557DA">
      <w:pPr>
        <w:autoSpaceDE w:val="0"/>
        <w:autoSpaceDN w:val="0"/>
        <w:adjustRightInd w:val="0"/>
        <w:spacing w:after="79" w:line="360" w:lineRule="auto"/>
        <w:rPr>
          <w:rFonts w:ascii="Calibri" w:hAnsi="Calibri" w:cs="Calibri"/>
          <w:color w:val="000000"/>
          <w:szCs w:val="28"/>
        </w:rPr>
      </w:pPr>
      <w:r w:rsidRPr="0084765C">
        <w:rPr>
          <w:rFonts w:ascii="Wingdings" w:hAnsi="Wingdings" w:cs="Wingdings"/>
          <w:color w:val="000000"/>
          <w:szCs w:val="28"/>
        </w:rPr>
        <w:t></w:t>
      </w:r>
      <w:r w:rsidRPr="0084765C">
        <w:rPr>
          <w:rFonts w:ascii="Wingdings" w:hAnsi="Wingdings" w:cs="Wingdings"/>
          <w:color w:val="000000"/>
          <w:szCs w:val="28"/>
        </w:rPr>
        <w:t></w:t>
      </w:r>
      <w:r w:rsidR="006B5FF8">
        <w:rPr>
          <w:rFonts w:ascii="Calibri" w:hAnsi="Calibri" w:cs="Calibri"/>
          <w:color w:val="000000"/>
          <w:szCs w:val="28"/>
        </w:rPr>
        <w:t>6 Months Support.</w:t>
      </w:r>
    </w:p>
    <w:p w:rsidR="006B5FF8" w:rsidRDefault="006B5FF8" w:rsidP="006B5FF8">
      <w:pPr>
        <w:autoSpaceDE w:val="0"/>
        <w:autoSpaceDN w:val="0"/>
        <w:adjustRightInd w:val="0"/>
        <w:spacing w:after="79" w:line="360" w:lineRule="auto"/>
        <w:rPr>
          <w:rFonts w:ascii="Calibri" w:hAnsi="Calibri" w:cs="Calibri"/>
          <w:color w:val="000000"/>
          <w:szCs w:val="28"/>
        </w:rPr>
      </w:pPr>
      <w:r w:rsidRPr="0084765C">
        <w:rPr>
          <w:rFonts w:ascii="Wingdings" w:hAnsi="Wingdings" w:cs="Wingdings"/>
          <w:color w:val="000000"/>
          <w:szCs w:val="28"/>
        </w:rPr>
        <w:t></w:t>
      </w:r>
      <w:r w:rsidRPr="0084765C">
        <w:rPr>
          <w:rFonts w:ascii="Wingdings" w:hAnsi="Wingdings" w:cs="Wingdings"/>
          <w:color w:val="000000"/>
          <w:szCs w:val="28"/>
        </w:rPr>
        <w:t></w:t>
      </w:r>
      <w:r>
        <w:rPr>
          <w:rFonts w:ascii="Calibri" w:hAnsi="Calibri" w:cs="Calibri"/>
          <w:color w:val="000000"/>
          <w:szCs w:val="28"/>
        </w:rPr>
        <w:t>50% Advance with PO. At the time First Level Demo 25%, after deployment and delivery 25%.</w:t>
      </w:r>
    </w:p>
    <w:p w:rsidR="00A80A70" w:rsidRDefault="00A80A70" w:rsidP="00A80A70">
      <w:pPr>
        <w:autoSpaceDE w:val="0"/>
        <w:autoSpaceDN w:val="0"/>
        <w:adjustRightInd w:val="0"/>
        <w:spacing w:after="79" w:line="360" w:lineRule="auto"/>
        <w:rPr>
          <w:rFonts w:ascii="Calibri" w:hAnsi="Calibri" w:cs="Calibri"/>
          <w:color w:val="000000"/>
          <w:szCs w:val="28"/>
        </w:rPr>
      </w:pPr>
      <w:r w:rsidRPr="0084765C">
        <w:rPr>
          <w:rFonts w:ascii="Wingdings" w:hAnsi="Wingdings" w:cs="Wingdings"/>
          <w:color w:val="000000"/>
          <w:szCs w:val="28"/>
        </w:rPr>
        <w:t></w:t>
      </w:r>
      <w:r w:rsidRPr="0084765C">
        <w:rPr>
          <w:rFonts w:ascii="Wingdings" w:hAnsi="Wingdings" w:cs="Wingdings"/>
          <w:color w:val="000000"/>
          <w:szCs w:val="28"/>
        </w:rPr>
        <w:t></w:t>
      </w:r>
      <w:r>
        <w:rPr>
          <w:rFonts w:ascii="Calibri" w:hAnsi="Calibri" w:cs="Calibri"/>
          <w:color w:val="000000"/>
          <w:szCs w:val="28"/>
        </w:rPr>
        <w:t>GST 18% on Cameras</w:t>
      </w:r>
      <w:r w:rsidR="006B5FF8">
        <w:rPr>
          <w:rFonts w:ascii="Calibri" w:hAnsi="Calibri" w:cs="Calibri"/>
          <w:color w:val="000000"/>
          <w:szCs w:val="28"/>
        </w:rPr>
        <w:t xml:space="preserve"> and Hardware Equipment.</w:t>
      </w:r>
    </w:p>
    <w:p w:rsidR="00224A7F" w:rsidRDefault="00224A7F" w:rsidP="00A80A70">
      <w:pPr>
        <w:autoSpaceDE w:val="0"/>
        <w:autoSpaceDN w:val="0"/>
        <w:adjustRightInd w:val="0"/>
        <w:spacing w:after="79" w:line="360" w:lineRule="auto"/>
        <w:rPr>
          <w:rFonts w:ascii="Calibri" w:hAnsi="Calibri" w:cs="Calibri"/>
          <w:color w:val="000000"/>
          <w:szCs w:val="28"/>
        </w:rPr>
      </w:pPr>
      <w:r w:rsidRPr="0084765C">
        <w:rPr>
          <w:rFonts w:ascii="Wingdings" w:hAnsi="Wingdings" w:cs="Wingdings"/>
          <w:color w:val="000000"/>
          <w:szCs w:val="28"/>
        </w:rPr>
        <w:t></w:t>
      </w:r>
      <w:r w:rsidRPr="0084765C">
        <w:rPr>
          <w:rFonts w:ascii="Wingdings" w:hAnsi="Wingdings" w:cs="Wingdings"/>
          <w:color w:val="000000"/>
          <w:szCs w:val="28"/>
        </w:rPr>
        <w:t></w:t>
      </w:r>
      <w:r>
        <w:rPr>
          <w:rFonts w:ascii="Calibri" w:hAnsi="Calibri" w:cs="Calibri"/>
          <w:color w:val="000000"/>
          <w:szCs w:val="28"/>
        </w:rPr>
        <w:t>Hardware 1 Yr Manufacturer warranty.</w:t>
      </w:r>
    </w:p>
    <w:p w:rsidR="006B5FF8" w:rsidRDefault="006B5FF8" w:rsidP="006B5FF8">
      <w:pPr>
        <w:autoSpaceDE w:val="0"/>
        <w:autoSpaceDN w:val="0"/>
        <w:adjustRightInd w:val="0"/>
        <w:spacing w:after="79" w:line="360" w:lineRule="auto"/>
        <w:rPr>
          <w:rFonts w:ascii="Calibri" w:hAnsi="Calibri" w:cs="Calibri"/>
          <w:color w:val="000000"/>
          <w:szCs w:val="28"/>
        </w:rPr>
      </w:pPr>
      <w:r w:rsidRPr="0084765C">
        <w:rPr>
          <w:rFonts w:ascii="Wingdings" w:hAnsi="Wingdings" w:cs="Wingdings"/>
          <w:color w:val="000000"/>
          <w:szCs w:val="28"/>
        </w:rPr>
        <w:t></w:t>
      </w:r>
      <w:r w:rsidRPr="0084765C">
        <w:rPr>
          <w:rFonts w:ascii="Wingdings" w:hAnsi="Wingdings" w:cs="Wingdings"/>
          <w:color w:val="000000"/>
          <w:szCs w:val="28"/>
        </w:rPr>
        <w:t></w:t>
      </w:r>
      <w:r>
        <w:rPr>
          <w:rFonts w:ascii="Calibri" w:hAnsi="Calibri" w:cs="Calibri"/>
          <w:color w:val="000000"/>
          <w:szCs w:val="28"/>
        </w:rPr>
        <w:t xml:space="preserve"> Project Duration 6o Days First Level after 20 Days.</w:t>
      </w:r>
    </w:p>
    <w:p w:rsidR="00604BEF" w:rsidRDefault="0084765C" w:rsidP="00E557DA">
      <w:pPr>
        <w:autoSpaceDE w:val="0"/>
        <w:autoSpaceDN w:val="0"/>
        <w:adjustRightInd w:val="0"/>
        <w:spacing w:after="79" w:line="360" w:lineRule="auto"/>
        <w:rPr>
          <w:rFonts w:ascii="Calibri" w:hAnsi="Calibri" w:cs="Calibri"/>
          <w:color w:val="000000"/>
          <w:szCs w:val="28"/>
        </w:rPr>
      </w:pPr>
      <w:r w:rsidRPr="0084765C">
        <w:rPr>
          <w:rFonts w:ascii="Wingdings" w:hAnsi="Wingdings" w:cs="Wingdings"/>
          <w:color w:val="000000"/>
          <w:szCs w:val="28"/>
        </w:rPr>
        <w:t></w:t>
      </w:r>
      <w:r w:rsidRPr="0084765C">
        <w:rPr>
          <w:rFonts w:ascii="Wingdings" w:hAnsi="Wingdings" w:cs="Wingdings"/>
          <w:color w:val="000000"/>
          <w:szCs w:val="28"/>
        </w:rPr>
        <w:t></w:t>
      </w:r>
      <w:r w:rsidR="00D92117">
        <w:rPr>
          <w:rFonts w:ascii="Calibri" w:hAnsi="Calibri" w:cs="Calibri"/>
          <w:color w:val="000000"/>
          <w:szCs w:val="28"/>
        </w:rPr>
        <w:t xml:space="preserve">Any Reports Customization </w:t>
      </w:r>
      <w:r w:rsidR="00BA21AA">
        <w:rPr>
          <w:rFonts w:ascii="Calibri" w:hAnsi="Calibri" w:cs="Calibri"/>
          <w:color w:val="000000"/>
          <w:szCs w:val="28"/>
        </w:rPr>
        <w:t xml:space="preserve">within 24 to 40 hrs we will update. </w:t>
      </w:r>
    </w:p>
    <w:p w:rsidR="00DF231A" w:rsidRDefault="0084765C" w:rsidP="007130D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Cs w:val="28"/>
        </w:rPr>
      </w:pPr>
      <w:r w:rsidRPr="0084765C">
        <w:rPr>
          <w:rFonts w:ascii="Wingdings" w:hAnsi="Wingdings" w:cs="Wingdings"/>
          <w:color w:val="000000"/>
          <w:szCs w:val="28"/>
        </w:rPr>
        <w:t></w:t>
      </w:r>
      <w:r w:rsidRPr="0084765C">
        <w:rPr>
          <w:rFonts w:ascii="Wingdings" w:hAnsi="Wingdings" w:cs="Wingdings"/>
          <w:color w:val="000000"/>
          <w:szCs w:val="28"/>
        </w:rPr>
        <w:t></w:t>
      </w:r>
      <w:r w:rsidRPr="0084765C">
        <w:rPr>
          <w:rFonts w:ascii="Calibri" w:hAnsi="Calibri" w:cs="Calibri"/>
          <w:color w:val="000000"/>
          <w:szCs w:val="28"/>
        </w:rPr>
        <w:t>This quotation is valid for 30 days from the date of submission.</w:t>
      </w:r>
    </w:p>
    <w:p w:rsidR="0084765C" w:rsidRDefault="0084765C" w:rsidP="0009693B">
      <w:pPr>
        <w:rPr>
          <w:rFonts w:ascii="Calibri" w:hAnsi="Calibri" w:cs="Calibri"/>
          <w:color w:val="000000"/>
          <w:szCs w:val="28"/>
        </w:rPr>
      </w:pPr>
    </w:p>
    <w:sectPr w:rsidR="0084765C" w:rsidSect="0040314B">
      <w:headerReference w:type="default" r:id="rId10"/>
      <w:footerReference w:type="default" r:id="rId11"/>
      <w:pgSz w:w="12240" w:h="15840"/>
      <w:pgMar w:top="1620" w:right="1170" w:bottom="810" w:left="117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B48" w:rsidRDefault="00410B48" w:rsidP="00C676FC">
      <w:pPr>
        <w:spacing w:after="0" w:line="240" w:lineRule="auto"/>
      </w:pPr>
      <w:r>
        <w:separator/>
      </w:r>
    </w:p>
  </w:endnote>
  <w:endnote w:type="continuationSeparator" w:id="1">
    <w:p w:rsidR="00410B48" w:rsidRDefault="00410B48" w:rsidP="00C6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235" w:rsidRDefault="007E1235" w:rsidP="007E1235">
    <w:pPr>
      <w:pStyle w:val="NoSpacing"/>
      <w:jc w:val="center"/>
    </w:pPr>
    <w:r>
      <w:t>T</w:t>
    </w:r>
    <w:r w:rsidR="00404F24">
      <w:t>S</w:t>
    </w:r>
    <w:r>
      <w:t>: Triveni Heights, Beside Andhra Bank,</w:t>
    </w:r>
    <w:r w:rsidR="00742FEB">
      <w:t xml:space="preserve"> Mumbai Highway, </w:t>
    </w:r>
    <w:r>
      <w:t xml:space="preserve"> Kukkatpall</w:t>
    </w:r>
    <w:r w:rsidR="00742FEB">
      <w:t>y</w:t>
    </w:r>
    <w:r>
      <w:t>, Hyderabad – 72</w:t>
    </w:r>
  </w:p>
  <w:p w:rsidR="006623F4" w:rsidRDefault="00BC7570" w:rsidP="006623F4">
    <w:pPr>
      <w:pStyle w:val="NoSpacing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9220" type="#_x0000_t32" style="position:absolute;left:0;text-align:left;margin-left:-3.75pt;margin-top:-.95pt;width:492pt;height:0;z-index:251660288" o:connectortype="straight" strokecolor="#f2f2f2 [3041]" strokeweight="3pt">
          <v:shadow type="perspective" color="#1f3763 [1608]" opacity=".5" offset="1pt" offset2="-1pt"/>
        </v:shape>
      </w:pict>
    </w:r>
    <w:r w:rsidR="006623F4">
      <w:t>AP :  G.Flor, Mutoot Finance, Bhanugudi Jn. , Sriramnagar, Kakinada – 533001</w:t>
    </w:r>
  </w:p>
  <w:p w:rsidR="000A5363" w:rsidRDefault="006623F4" w:rsidP="007E1235">
    <w:pPr>
      <w:pStyle w:val="NoSpacing"/>
      <w:jc w:val="center"/>
    </w:pPr>
    <w:r>
      <w:t xml:space="preserve">040 271894, </w:t>
    </w:r>
    <w:r w:rsidR="007E1235">
      <w:t>0884 2353570,  9030888277, 8341016646, 8341102235</w:t>
    </w:r>
    <w:r w:rsidR="000A5363">
      <w:t xml:space="preserve"> </w:t>
    </w:r>
  </w:p>
  <w:p w:rsidR="007E1235" w:rsidRDefault="00BC7570" w:rsidP="007E1235">
    <w:pPr>
      <w:pStyle w:val="NoSpacing"/>
      <w:jc w:val="center"/>
    </w:pPr>
    <w:hyperlink r:id="rId1" w:history="1">
      <w:r w:rsidR="000A5363" w:rsidRPr="00B20E12">
        <w:rPr>
          <w:rStyle w:val="Hyperlink"/>
        </w:rPr>
        <w:t>www.srisaiitsolutions.com</w:t>
      </w:r>
    </w:hyperlink>
    <w:r w:rsidR="000A5363">
      <w:t xml:space="preserve"> ; </w:t>
    </w:r>
    <w:hyperlink r:id="rId2" w:history="1">
      <w:r w:rsidR="000A5363" w:rsidRPr="00B20E12">
        <w:rPr>
          <w:rStyle w:val="Hyperlink"/>
        </w:rPr>
        <w:t>sales@srisaiitsolutions.com</w:t>
      </w:r>
    </w:hyperlink>
    <w:r w:rsidR="000A5363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B48" w:rsidRDefault="00410B48" w:rsidP="00C676FC">
      <w:pPr>
        <w:spacing w:after="0" w:line="240" w:lineRule="auto"/>
      </w:pPr>
      <w:r>
        <w:separator/>
      </w:r>
    </w:p>
  </w:footnote>
  <w:footnote w:type="continuationSeparator" w:id="1">
    <w:p w:rsidR="00410B48" w:rsidRDefault="00410B48" w:rsidP="00C6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6FC" w:rsidRDefault="00BC7570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9217" type="#_x0000_t32" style="position:absolute;margin-left:-3.75pt;margin-top:105pt;width:492pt;height:0;z-index:251658240" o:connectortype="straight" strokecolor="#f2f2f2 [3041]" strokeweight="3pt">
          <v:shadow type="perspective" color="#1f3763 [1608]" opacity=".5" offset="1pt" offset2="-1pt"/>
        </v:shape>
      </w:pict>
    </w:r>
    <w:r w:rsidR="007E1235">
      <w:rPr>
        <w:noProof/>
      </w:rPr>
      <w:drawing>
        <wp:inline distT="0" distB="0" distL="0" distR="0">
          <wp:extent cx="1933575" cy="1333500"/>
          <wp:effectExtent l="19050" t="0" r="9525" b="0"/>
          <wp:docPr id="1" name="Picture 0" descr="cloud_biometr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oud_biometric.jpg"/>
                  <pic:cNvPicPr/>
                </pic:nvPicPr>
                <pic:blipFill>
                  <a:blip r:embed="rId1"/>
                  <a:srcRect t="69231" r="61111"/>
                  <a:stretch>
                    <a:fillRect/>
                  </a:stretch>
                </pic:blipFill>
                <pic:spPr>
                  <a:xfrm>
                    <a:off x="0" y="0"/>
                    <a:ext cx="1933575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06A4">
      <w:tab/>
    </w:r>
    <w:r w:rsidR="005C06A4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282"/>
    <w:multiLevelType w:val="hybridMultilevel"/>
    <w:tmpl w:val="F3D0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1405"/>
    <w:multiLevelType w:val="hybridMultilevel"/>
    <w:tmpl w:val="7E56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B2AAB"/>
    <w:multiLevelType w:val="hybridMultilevel"/>
    <w:tmpl w:val="3EBA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22E55"/>
    <w:multiLevelType w:val="hybridMultilevel"/>
    <w:tmpl w:val="4E0EC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4E5CF6"/>
    <w:multiLevelType w:val="hybridMultilevel"/>
    <w:tmpl w:val="36EE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330BD"/>
    <w:multiLevelType w:val="hybridMultilevel"/>
    <w:tmpl w:val="B4A4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0592A"/>
    <w:multiLevelType w:val="hybridMultilevel"/>
    <w:tmpl w:val="B4A4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846FC"/>
    <w:multiLevelType w:val="hybridMultilevel"/>
    <w:tmpl w:val="B4A4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0066F"/>
    <w:multiLevelType w:val="hybridMultilevel"/>
    <w:tmpl w:val="2278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B0283"/>
    <w:multiLevelType w:val="hybridMultilevel"/>
    <w:tmpl w:val="1BB2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hdrShapeDefaults>
    <o:shapedefaults v:ext="edit" spidmax="51202"/>
    <o:shapelayout v:ext="edit">
      <o:idmap v:ext="edit" data="9"/>
      <o:rules v:ext="edit">
        <o:r id="V:Rule3" type="connector" idref="#_x0000_s9217"/>
        <o:r id="V:Rule4" type="connector" idref="#_x0000_s92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96E85"/>
    <w:rsid w:val="0001310E"/>
    <w:rsid w:val="00013824"/>
    <w:rsid w:val="00014CF4"/>
    <w:rsid w:val="00023761"/>
    <w:rsid w:val="00027781"/>
    <w:rsid w:val="00031114"/>
    <w:rsid w:val="000337C2"/>
    <w:rsid w:val="00035C52"/>
    <w:rsid w:val="00036A40"/>
    <w:rsid w:val="0004551D"/>
    <w:rsid w:val="000549C1"/>
    <w:rsid w:val="00054FE9"/>
    <w:rsid w:val="00056001"/>
    <w:rsid w:val="000600A3"/>
    <w:rsid w:val="00060587"/>
    <w:rsid w:val="00063ED6"/>
    <w:rsid w:val="00071232"/>
    <w:rsid w:val="0007286B"/>
    <w:rsid w:val="00080BE9"/>
    <w:rsid w:val="00081B91"/>
    <w:rsid w:val="000839BA"/>
    <w:rsid w:val="00092B8B"/>
    <w:rsid w:val="0009509F"/>
    <w:rsid w:val="00095651"/>
    <w:rsid w:val="0009693B"/>
    <w:rsid w:val="000A1E5C"/>
    <w:rsid w:val="000A5363"/>
    <w:rsid w:val="000A5C41"/>
    <w:rsid w:val="000B1EAF"/>
    <w:rsid w:val="000B314A"/>
    <w:rsid w:val="000B32FC"/>
    <w:rsid w:val="000B4329"/>
    <w:rsid w:val="000B6B92"/>
    <w:rsid w:val="000C3202"/>
    <w:rsid w:val="000C3912"/>
    <w:rsid w:val="000D0B7D"/>
    <w:rsid w:val="000D3BAA"/>
    <w:rsid w:val="000E7EF7"/>
    <w:rsid w:val="000F2C07"/>
    <w:rsid w:val="000F575D"/>
    <w:rsid w:val="001111F8"/>
    <w:rsid w:val="00114CEE"/>
    <w:rsid w:val="00114D5E"/>
    <w:rsid w:val="00114DAA"/>
    <w:rsid w:val="00115472"/>
    <w:rsid w:val="00117176"/>
    <w:rsid w:val="00134272"/>
    <w:rsid w:val="0014465C"/>
    <w:rsid w:val="00146629"/>
    <w:rsid w:val="00150990"/>
    <w:rsid w:val="001536C8"/>
    <w:rsid w:val="00153A51"/>
    <w:rsid w:val="00156711"/>
    <w:rsid w:val="00156755"/>
    <w:rsid w:val="0016274B"/>
    <w:rsid w:val="00164BD5"/>
    <w:rsid w:val="0016538E"/>
    <w:rsid w:val="001728ED"/>
    <w:rsid w:val="00173D12"/>
    <w:rsid w:val="001762C3"/>
    <w:rsid w:val="00177910"/>
    <w:rsid w:val="00181838"/>
    <w:rsid w:val="00181CC9"/>
    <w:rsid w:val="0018558A"/>
    <w:rsid w:val="0019376F"/>
    <w:rsid w:val="001951CA"/>
    <w:rsid w:val="001A6BB2"/>
    <w:rsid w:val="001A77E8"/>
    <w:rsid w:val="001B3786"/>
    <w:rsid w:val="001B3A4F"/>
    <w:rsid w:val="001C1F8F"/>
    <w:rsid w:val="001D20A0"/>
    <w:rsid w:val="001D6F1C"/>
    <w:rsid w:val="001E12E0"/>
    <w:rsid w:val="001E2C07"/>
    <w:rsid w:val="001E2D97"/>
    <w:rsid w:val="001E3920"/>
    <w:rsid w:val="001E4345"/>
    <w:rsid w:val="001E47EB"/>
    <w:rsid w:val="001E5456"/>
    <w:rsid w:val="001F19A1"/>
    <w:rsid w:val="001F1EFC"/>
    <w:rsid w:val="001F6F58"/>
    <w:rsid w:val="00210CD9"/>
    <w:rsid w:val="00211E9E"/>
    <w:rsid w:val="002122BC"/>
    <w:rsid w:val="002167B7"/>
    <w:rsid w:val="00224A7F"/>
    <w:rsid w:val="002326D1"/>
    <w:rsid w:val="00235E11"/>
    <w:rsid w:val="002362AB"/>
    <w:rsid w:val="002368ED"/>
    <w:rsid w:val="00242518"/>
    <w:rsid w:val="002441E9"/>
    <w:rsid w:val="00245315"/>
    <w:rsid w:val="002513CA"/>
    <w:rsid w:val="00264CF5"/>
    <w:rsid w:val="002650EC"/>
    <w:rsid w:val="00271323"/>
    <w:rsid w:val="002760C8"/>
    <w:rsid w:val="00280D39"/>
    <w:rsid w:val="00281788"/>
    <w:rsid w:val="002869E1"/>
    <w:rsid w:val="002919AE"/>
    <w:rsid w:val="002927CF"/>
    <w:rsid w:val="00293D9F"/>
    <w:rsid w:val="002A521A"/>
    <w:rsid w:val="002A52B1"/>
    <w:rsid w:val="002A5A0C"/>
    <w:rsid w:val="002A78E8"/>
    <w:rsid w:val="002C00A4"/>
    <w:rsid w:val="002C1A83"/>
    <w:rsid w:val="002C437C"/>
    <w:rsid w:val="002C6D7F"/>
    <w:rsid w:val="002C773B"/>
    <w:rsid w:val="002D0B83"/>
    <w:rsid w:val="002D1C65"/>
    <w:rsid w:val="002D3631"/>
    <w:rsid w:val="002E152A"/>
    <w:rsid w:val="002E2038"/>
    <w:rsid w:val="002F228E"/>
    <w:rsid w:val="002F7C58"/>
    <w:rsid w:val="002F7DFD"/>
    <w:rsid w:val="00300426"/>
    <w:rsid w:val="003065B1"/>
    <w:rsid w:val="0031712A"/>
    <w:rsid w:val="00317A2C"/>
    <w:rsid w:val="00323E54"/>
    <w:rsid w:val="00324FA6"/>
    <w:rsid w:val="00326E96"/>
    <w:rsid w:val="00332C7B"/>
    <w:rsid w:val="00335169"/>
    <w:rsid w:val="00336066"/>
    <w:rsid w:val="00343F74"/>
    <w:rsid w:val="00345642"/>
    <w:rsid w:val="00351A89"/>
    <w:rsid w:val="00354144"/>
    <w:rsid w:val="00356DB2"/>
    <w:rsid w:val="00361F88"/>
    <w:rsid w:val="00367FBC"/>
    <w:rsid w:val="00372FB3"/>
    <w:rsid w:val="00383FF7"/>
    <w:rsid w:val="00393D9F"/>
    <w:rsid w:val="0039589F"/>
    <w:rsid w:val="003A1D3B"/>
    <w:rsid w:val="003A24B3"/>
    <w:rsid w:val="003A3149"/>
    <w:rsid w:val="003A4162"/>
    <w:rsid w:val="003B4544"/>
    <w:rsid w:val="003D0F13"/>
    <w:rsid w:val="003D5E19"/>
    <w:rsid w:val="003D6C72"/>
    <w:rsid w:val="003D6F35"/>
    <w:rsid w:val="003F0E2E"/>
    <w:rsid w:val="003F3FE2"/>
    <w:rsid w:val="00402699"/>
    <w:rsid w:val="0040314B"/>
    <w:rsid w:val="00403B22"/>
    <w:rsid w:val="00404F24"/>
    <w:rsid w:val="00406FA7"/>
    <w:rsid w:val="00410B48"/>
    <w:rsid w:val="004124E3"/>
    <w:rsid w:val="00420BC1"/>
    <w:rsid w:val="00421CA0"/>
    <w:rsid w:val="0042400B"/>
    <w:rsid w:val="004248A3"/>
    <w:rsid w:val="004265BC"/>
    <w:rsid w:val="00427633"/>
    <w:rsid w:val="004307D8"/>
    <w:rsid w:val="004346B7"/>
    <w:rsid w:val="00434758"/>
    <w:rsid w:val="0045406E"/>
    <w:rsid w:val="00455131"/>
    <w:rsid w:val="00455C78"/>
    <w:rsid w:val="004655D4"/>
    <w:rsid w:val="00480790"/>
    <w:rsid w:val="0048764B"/>
    <w:rsid w:val="00487832"/>
    <w:rsid w:val="00491296"/>
    <w:rsid w:val="004A2E56"/>
    <w:rsid w:val="004B063F"/>
    <w:rsid w:val="004B71F2"/>
    <w:rsid w:val="004B7224"/>
    <w:rsid w:val="004B785D"/>
    <w:rsid w:val="004C02C1"/>
    <w:rsid w:val="004C24F1"/>
    <w:rsid w:val="004C7175"/>
    <w:rsid w:val="004D514A"/>
    <w:rsid w:val="004D59B6"/>
    <w:rsid w:val="004D73EA"/>
    <w:rsid w:val="004E2A99"/>
    <w:rsid w:val="004E3268"/>
    <w:rsid w:val="00501F90"/>
    <w:rsid w:val="00505177"/>
    <w:rsid w:val="00511505"/>
    <w:rsid w:val="00511D2A"/>
    <w:rsid w:val="00514D75"/>
    <w:rsid w:val="00523AE5"/>
    <w:rsid w:val="00524170"/>
    <w:rsid w:val="00537F93"/>
    <w:rsid w:val="005453C7"/>
    <w:rsid w:val="0055739B"/>
    <w:rsid w:val="00567A4E"/>
    <w:rsid w:val="00575B6D"/>
    <w:rsid w:val="00575C77"/>
    <w:rsid w:val="00585877"/>
    <w:rsid w:val="00593346"/>
    <w:rsid w:val="005968CE"/>
    <w:rsid w:val="005A01B0"/>
    <w:rsid w:val="005A0E6E"/>
    <w:rsid w:val="005A4316"/>
    <w:rsid w:val="005B2B7B"/>
    <w:rsid w:val="005B568A"/>
    <w:rsid w:val="005B6925"/>
    <w:rsid w:val="005C06A4"/>
    <w:rsid w:val="005D4554"/>
    <w:rsid w:val="005E736E"/>
    <w:rsid w:val="005F21D3"/>
    <w:rsid w:val="0060132B"/>
    <w:rsid w:val="00604BEF"/>
    <w:rsid w:val="00610009"/>
    <w:rsid w:val="00625C97"/>
    <w:rsid w:val="006316BA"/>
    <w:rsid w:val="00632A12"/>
    <w:rsid w:val="006357A2"/>
    <w:rsid w:val="006411F7"/>
    <w:rsid w:val="00642E81"/>
    <w:rsid w:val="0065011D"/>
    <w:rsid w:val="00655BB2"/>
    <w:rsid w:val="006623F4"/>
    <w:rsid w:val="00665F0F"/>
    <w:rsid w:val="00666EDF"/>
    <w:rsid w:val="00671DEE"/>
    <w:rsid w:val="006728E5"/>
    <w:rsid w:val="00684EDE"/>
    <w:rsid w:val="00685F09"/>
    <w:rsid w:val="0068685A"/>
    <w:rsid w:val="00692F1F"/>
    <w:rsid w:val="006A7D13"/>
    <w:rsid w:val="006B3F88"/>
    <w:rsid w:val="006B5FF8"/>
    <w:rsid w:val="006C498A"/>
    <w:rsid w:val="006C753B"/>
    <w:rsid w:val="006D4A41"/>
    <w:rsid w:val="006D73C8"/>
    <w:rsid w:val="006E3BE4"/>
    <w:rsid w:val="006E4DAE"/>
    <w:rsid w:val="007064D6"/>
    <w:rsid w:val="0071287E"/>
    <w:rsid w:val="007130D5"/>
    <w:rsid w:val="0071321C"/>
    <w:rsid w:val="00723A81"/>
    <w:rsid w:val="00726E5E"/>
    <w:rsid w:val="00730E1C"/>
    <w:rsid w:val="00730FE2"/>
    <w:rsid w:val="00731B0F"/>
    <w:rsid w:val="00737FFB"/>
    <w:rsid w:val="007419C4"/>
    <w:rsid w:val="00742FEB"/>
    <w:rsid w:val="007478BD"/>
    <w:rsid w:val="0075158B"/>
    <w:rsid w:val="007542E8"/>
    <w:rsid w:val="00754436"/>
    <w:rsid w:val="00755FCB"/>
    <w:rsid w:val="007655F4"/>
    <w:rsid w:val="0076772D"/>
    <w:rsid w:val="00773465"/>
    <w:rsid w:val="007834B3"/>
    <w:rsid w:val="007841B8"/>
    <w:rsid w:val="0078543C"/>
    <w:rsid w:val="00786A02"/>
    <w:rsid w:val="00787936"/>
    <w:rsid w:val="00787B8F"/>
    <w:rsid w:val="007916CE"/>
    <w:rsid w:val="007A0F8A"/>
    <w:rsid w:val="007A115C"/>
    <w:rsid w:val="007A15A6"/>
    <w:rsid w:val="007A1A52"/>
    <w:rsid w:val="007A5A24"/>
    <w:rsid w:val="007A7DA3"/>
    <w:rsid w:val="007B262D"/>
    <w:rsid w:val="007B5063"/>
    <w:rsid w:val="007C2952"/>
    <w:rsid w:val="007C2FD5"/>
    <w:rsid w:val="007C3D9C"/>
    <w:rsid w:val="007C6111"/>
    <w:rsid w:val="007C61DE"/>
    <w:rsid w:val="007C6C48"/>
    <w:rsid w:val="007D24DC"/>
    <w:rsid w:val="007E1235"/>
    <w:rsid w:val="007E1604"/>
    <w:rsid w:val="007E19C2"/>
    <w:rsid w:val="007F3206"/>
    <w:rsid w:val="007F350F"/>
    <w:rsid w:val="007F78CF"/>
    <w:rsid w:val="00804832"/>
    <w:rsid w:val="008145E1"/>
    <w:rsid w:val="008218A8"/>
    <w:rsid w:val="0082254D"/>
    <w:rsid w:val="0082518A"/>
    <w:rsid w:val="00827D41"/>
    <w:rsid w:val="00832720"/>
    <w:rsid w:val="00834F54"/>
    <w:rsid w:val="008350B4"/>
    <w:rsid w:val="0084765C"/>
    <w:rsid w:val="00850F48"/>
    <w:rsid w:val="00852050"/>
    <w:rsid w:val="0085380B"/>
    <w:rsid w:val="00860D0F"/>
    <w:rsid w:val="00864FC2"/>
    <w:rsid w:val="00865879"/>
    <w:rsid w:val="008670F3"/>
    <w:rsid w:val="00867390"/>
    <w:rsid w:val="00885B9D"/>
    <w:rsid w:val="0089192C"/>
    <w:rsid w:val="008978E2"/>
    <w:rsid w:val="008C25AA"/>
    <w:rsid w:val="008C2EC7"/>
    <w:rsid w:val="008C5D94"/>
    <w:rsid w:val="008D1884"/>
    <w:rsid w:val="008D1C7E"/>
    <w:rsid w:val="008D638F"/>
    <w:rsid w:val="008D769C"/>
    <w:rsid w:val="008E1DBB"/>
    <w:rsid w:val="008E3822"/>
    <w:rsid w:val="008F330D"/>
    <w:rsid w:val="008F33B7"/>
    <w:rsid w:val="008F4135"/>
    <w:rsid w:val="00902E29"/>
    <w:rsid w:val="009053B9"/>
    <w:rsid w:val="00905C9D"/>
    <w:rsid w:val="00910475"/>
    <w:rsid w:val="0091380B"/>
    <w:rsid w:val="00920A4A"/>
    <w:rsid w:val="0092255D"/>
    <w:rsid w:val="0092529B"/>
    <w:rsid w:val="00937728"/>
    <w:rsid w:val="00941A2C"/>
    <w:rsid w:val="00943066"/>
    <w:rsid w:val="00943BA4"/>
    <w:rsid w:val="00944D57"/>
    <w:rsid w:val="00954AE0"/>
    <w:rsid w:val="00955FE0"/>
    <w:rsid w:val="00956237"/>
    <w:rsid w:val="00960931"/>
    <w:rsid w:val="009648EB"/>
    <w:rsid w:val="0097089D"/>
    <w:rsid w:val="00972F3A"/>
    <w:rsid w:val="0097731A"/>
    <w:rsid w:val="009808E6"/>
    <w:rsid w:val="0099229B"/>
    <w:rsid w:val="00993071"/>
    <w:rsid w:val="00995D6C"/>
    <w:rsid w:val="00995F5C"/>
    <w:rsid w:val="009B057F"/>
    <w:rsid w:val="009B1655"/>
    <w:rsid w:val="009B290F"/>
    <w:rsid w:val="009B2ED6"/>
    <w:rsid w:val="009C0A21"/>
    <w:rsid w:val="009C0ADF"/>
    <w:rsid w:val="009D2EF5"/>
    <w:rsid w:val="009E0284"/>
    <w:rsid w:val="009E035F"/>
    <w:rsid w:val="009E4392"/>
    <w:rsid w:val="009E7F55"/>
    <w:rsid w:val="009F2E9B"/>
    <w:rsid w:val="009F68D6"/>
    <w:rsid w:val="00A0259D"/>
    <w:rsid w:val="00A033C8"/>
    <w:rsid w:val="00A0433C"/>
    <w:rsid w:val="00A07EC9"/>
    <w:rsid w:val="00A204C2"/>
    <w:rsid w:val="00A2123E"/>
    <w:rsid w:val="00A2424A"/>
    <w:rsid w:val="00A30A48"/>
    <w:rsid w:val="00A3270A"/>
    <w:rsid w:val="00A332A0"/>
    <w:rsid w:val="00A424EB"/>
    <w:rsid w:val="00A47BB4"/>
    <w:rsid w:val="00A51F18"/>
    <w:rsid w:val="00A60BB5"/>
    <w:rsid w:val="00A66F24"/>
    <w:rsid w:val="00A72151"/>
    <w:rsid w:val="00A803AF"/>
    <w:rsid w:val="00A80A70"/>
    <w:rsid w:val="00A82CA2"/>
    <w:rsid w:val="00A82DA8"/>
    <w:rsid w:val="00A82ED7"/>
    <w:rsid w:val="00A967DF"/>
    <w:rsid w:val="00AA0DB2"/>
    <w:rsid w:val="00AA49E1"/>
    <w:rsid w:val="00AB3F0B"/>
    <w:rsid w:val="00AB54AC"/>
    <w:rsid w:val="00AC0C12"/>
    <w:rsid w:val="00AC0C4B"/>
    <w:rsid w:val="00AC5513"/>
    <w:rsid w:val="00AC73C7"/>
    <w:rsid w:val="00AC7B3B"/>
    <w:rsid w:val="00AE1493"/>
    <w:rsid w:val="00AE2519"/>
    <w:rsid w:val="00AE49D1"/>
    <w:rsid w:val="00AF272B"/>
    <w:rsid w:val="00AF4323"/>
    <w:rsid w:val="00B02469"/>
    <w:rsid w:val="00B03563"/>
    <w:rsid w:val="00B06989"/>
    <w:rsid w:val="00B1183A"/>
    <w:rsid w:val="00B270C4"/>
    <w:rsid w:val="00B42416"/>
    <w:rsid w:val="00B456E2"/>
    <w:rsid w:val="00B47128"/>
    <w:rsid w:val="00B52DD5"/>
    <w:rsid w:val="00B54689"/>
    <w:rsid w:val="00B554B6"/>
    <w:rsid w:val="00B56B41"/>
    <w:rsid w:val="00B60399"/>
    <w:rsid w:val="00B756CF"/>
    <w:rsid w:val="00B81161"/>
    <w:rsid w:val="00B82F27"/>
    <w:rsid w:val="00B87C81"/>
    <w:rsid w:val="00B93590"/>
    <w:rsid w:val="00B94F91"/>
    <w:rsid w:val="00B97836"/>
    <w:rsid w:val="00BA21AA"/>
    <w:rsid w:val="00BA2338"/>
    <w:rsid w:val="00BA6111"/>
    <w:rsid w:val="00BA66B7"/>
    <w:rsid w:val="00BB54BB"/>
    <w:rsid w:val="00BC214C"/>
    <w:rsid w:val="00BC7570"/>
    <w:rsid w:val="00BD0FEA"/>
    <w:rsid w:val="00BD2369"/>
    <w:rsid w:val="00BD2719"/>
    <w:rsid w:val="00BD337E"/>
    <w:rsid w:val="00BD6E47"/>
    <w:rsid w:val="00BE18C8"/>
    <w:rsid w:val="00BE261C"/>
    <w:rsid w:val="00BE27F8"/>
    <w:rsid w:val="00BE5601"/>
    <w:rsid w:val="00BE6822"/>
    <w:rsid w:val="00C02413"/>
    <w:rsid w:val="00C12F3C"/>
    <w:rsid w:val="00C14778"/>
    <w:rsid w:val="00C16171"/>
    <w:rsid w:val="00C2035E"/>
    <w:rsid w:val="00C21D81"/>
    <w:rsid w:val="00C22AE1"/>
    <w:rsid w:val="00C30EAC"/>
    <w:rsid w:val="00C339F0"/>
    <w:rsid w:val="00C41DD7"/>
    <w:rsid w:val="00C43DA6"/>
    <w:rsid w:val="00C46B40"/>
    <w:rsid w:val="00C55893"/>
    <w:rsid w:val="00C61461"/>
    <w:rsid w:val="00C63018"/>
    <w:rsid w:val="00C6516B"/>
    <w:rsid w:val="00C676FC"/>
    <w:rsid w:val="00C70253"/>
    <w:rsid w:val="00C737CA"/>
    <w:rsid w:val="00C74100"/>
    <w:rsid w:val="00C75043"/>
    <w:rsid w:val="00C77245"/>
    <w:rsid w:val="00C81C0E"/>
    <w:rsid w:val="00C82D4F"/>
    <w:rsid w:val="00C8365D"/>
    <w:rsid w:val="00C8460D"/>
    <w:rsid w:val="00C87BAE"/>
    <w:rsid w:val="00C95503"/>
    <w:rsid w:val="00CA0DE8"/>
    <w:rsid w:val="00CA2C33"/>
    <w:rsid w:val="00CA6049"/>
    <w:rsid w:val="00CB5940"/>
    <w:rsid w:val="00CC141D"/>
    <w:rsid w:val="00CC59DE"/>
    <w:rsid w:val="00CC5D5E"/>
    <w:rsid w:val="00CE36A2"/>
    <w:rsid w:val="00CE5A04"/>
    <w:rsid w:val="00CF2770"/>
    <w:rsid w:val="00CF48CF"/>
    <w:rsid w:val="00D01FB9"/>
    <w:rsid w:val="00D02E63"/>
    <w:rsid w:val="00D279BC"/>
    <w:rsid w:val="00D34C01"/>
    <w:rsid w:val="00D4365D"/>
    <w:rsid w:val="00D43988"/>
    <w:rsid w:val="00D465D0"/>
    <w:rsid w:val="00D506AF"/>
    <w:rsid w:val="00D51C71"/>
    <w:rsid w:val="00D53EF4"/>
    <w:rsid w:val="00D54293"/>
    <w:rsid w:val="00D6134D"/>
    <w:rsid w:val="00D63817"/>
    <w:rsid w:val="00D70508"/>
    <w:rsid w:val="00D712C8"/>
    <w:rsid w:val="00D71F66"/>
    <w:rsid w:val="00D729B0"/>
    <w:rsid w:val="00D74B78"/>
    <w:rsid w:val="00D80BCD"/>
    <w:rsid w:val="00D81740"/>
    <w:rsid w:val="00D82D60"/>
    <w:rsid w:val="00D84BEF"/>
    <w:rsid w:val="00D84C35"/>
    <w:rsid w:val="00D85ECD"/>
    <w:rsid w:val="00D86CC8"/>
    <w:rsid w:val="00D9122C"/>
    <w:rsid w:val="00D92117"/>
    <w:rsid w:val="00D949F4"/>
    <w:rsid w:val="00D94AF8"/>
    <w:rsid w:val="00DA074B"/>
    <w:rsid w:val="00DA16CB"/>
    <w:rsid w:val="00DA1C69"/>
    <w:rsid w:val="00DA67FB"/>
    <w:rsid w:val="00DB36D2"/>
    <w:rsid w:val="00DB5659"/>
    <w:rsid w:val="00DB70CC"/>
    <w:rsid w:val="00DC531D"/>
    <w:rsid w:val="00DC6BB1"/>
    <w:rsid w:val="00DC78F1"/>
    <w:rsid w:val="00DD229F"/>
    <w:rsid w:val="00DD469E"/>
    <w:rsid w:val="00DE4FCF"/>
    <w:rsid w:val="00DF1395"/>
    <w:rsid w:val="00DF1604"/>
    <w:rsid w:val="00DF231A"/>
    <w:rsid w:val="00E00534"/>
    <w:rsid w:val="00E054BF"/>
    <w:rsid w:val="00E11FBC"/>
    <w:rsid w:val="00E20B70"/>
    <w:rsid w:val="00E255E4"/>
    <w:rsid w:val="00E26E81"/>
    <w:rsid w:val="00E31643"/>
    <w:rsid w:val="00E3743E"/>
    <w:rsid w:val="00E454CE"/>
    <w:rsid w:val="00E46C7D"/>
    <w:rsid w:val="00E50659"/>
    <w:rsid w:val="00E51859"/>
    <w:rsid w:val="00E555DA"/>
    <w:rsid w:val="00E557DA"/>
    <w:rsid w:val="00E629E8"/>
    <w:rsid w:val="00E65218"/>
    <w:rsid w:val="00E66FD4"/>
    <w:rsid w:val="00E70BAA"/>
    <w:rsid w:val="00E7151F"/>
    <w:rsid w:val="00E74565"/>
    <w:rsid w:val="00E83508"/>
    <w:rsid w:val="00E87E7C"/>
    <w:rsid w:val="00E941EB"/>
    <w:rsid w:val="00EA1BFF"/>
    <w:rsid w:val="00EB1685"/>
    <w:rsid w:val="00EB24C7"/>
    <w:rsid w:val="00EB2DEA"/>
    <w:rsid w:val="00EB30AA"/>
    <w:rsid w:val="00EB4B32"/>
    <w:rsid w:val="00EB69C7"/>
    <w:rsid w:val="00EB700B"/>
    <w:rsid w:val="00EC2087"/>
    <w:rsid w:val="00EC3310"/>
    <w:rsid w:val="00ED12B7"/>
    <w:rsid w:val="00ED4E32"/>
    <w:rsid w:val="00EE0E9E"/>
    <w:rsid w:val="00EE1F1C"/>
    <w:rsid w:val="00EE3948"/>
    <w:rsid w:val="00EF162F"/>
    <w:rsid w:val="00EF27DC"/>
    <w:rsid w:val="00EF521D"/>
    <w:rsid w:val="00EF76FF"/>
    <w:rsid w:val="00EF7F3C"/>
    <w:rsid w:val="00F01246"/>
    <w:rsid w:val="00F0291F"/>
    <w:rsid w:val="00F10A5D"/>
    <w:rsid w:val="00F126CB"/>
    <w:rsid w:val="00F20B2F"/>
    <w:rsid w:val="00F21873"/>
    <w:rsid w:val="00F34903"/>
    <w:rsid w:val="00F351DC"/>
    <w:rsid w:val="00F3715C"/>
    <w:rsid w:val="00F46E90"/>
    <w:rsid w:val="00F61ED1"/>
    <w:rsid w:val="00F63D81"/>
    <w:rsid w:val="00F65FBD"/>
    <w:rsid w:val="00F671F8"/>
    <w:rsid w:val="00F769CA"/>
    <w:rsid w:val="00F77268"/>
    <w:rsid w:val="00F82AC8"/>
    <w:rsid w:val="00F91512"/>
    <w:rsid w:val="00F951A8"/>
    <w:rsid w:val="00F96C80"/>
    <w:rsid w:val="00F96E85"/>
    <w:rsid w:val="00FA5398"/>
    <w:rsid w:val="00FB02B9"/>
    <w:rsid w:val="00FB12FC"/>
    <w:rsid w:val="00FC10A0"/>
    <w:rsid w:val="00FD4478"/>
    <w:rsid w:val="00FE347D"/>
    <w:rsid w:val="00FE7405"/>
    <w:rsid w:val="00FF3150"/>
    <w:rsid w:val="00FF358E"/>
    <w:rsid w:val="00FF4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6FC"/>
  </w:style>
  <w:style w:type="paragraph" w:styleId="Footer">
    <w:name w:val="footer"/>
    <w:basedOn w:val="Normal"/>
    <w:link w:val="FooterChar"/>
    <w:uiPriority w:val="99"/>
    <w:unhideWhenUsed/>
    <w:rsid w:val="00C6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6FC"/>
  </w:style>
  <w:style w:type="paragraph" w:styleId="NoSpacing">
    <w:name w:val="No Spacing"/>
    <w:uiPriority w:val="1"/>
    <w:qFormat/>
    <w:rsid w:val="004031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3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37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65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65D0"/>
  </w:style>
  <w:style w:type="table" w:styleId="TableGrid">
    <w:name w:val="Table Grid"/>
    <w:basedOn w:val="TableNormal"/>
    <w:uiPriority w:val="39"/>
    <w:rsid w:val="00A20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srisaiitsolutions.com" TargetMode="External"/><Relationship Id="rId1" Type="http://schemas.openxmlformats.org/officeDocument/2006/relationships/hyperlink" Target="http://www.srisaiitsoluti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Satish\My%20Documents\Downloads\KYC%20Form%20SSI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B6314-BD3C-4FD3-8BE0-2E4E323B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KYC Form SSITS</Template>
  <TotalTime>132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SATISHBKPSERVER</dc:creator>
  <cp:lastModifiedBy>admin</cp:lastModifiedBy>
  <cp:revision>17</cp:revision>
  <dcterms:created xsi:type="dcterms:W3CDTF">2018-02-26T01:11:00Z</dcterms:created>
  <dcterms:modified xsi:type="dcterms:W3CDTF">2018-02-26T03:22:00Z</dcterms:modified>
</cp:coreProperties>
</file>